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155C"/>
    <w:multiLevelType w:val="hybridMultilevel"/>
    <w:tmpl w:val="39AE4B0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06DD4"/>
    <w:multiLevelType w:val="hybridMultilevel"/>
    <w:tmpl w:val="4CE8BB18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764304A"/>
    <w:multiLevelType w:val="hybridMultilevel"/>
    <w:tmpl w:val="9D483F80"/>
    <w:lvl w:ilvl="0" w:tplc="D0E6B9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F0C8E"/>
    <w:multiLevelType w:val="hybridMultilevel"/>
    <w:tmpl w:val="86D6508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0641"/>
    <w:multiLevelType w:val="hybridMultilevel"/>
    <w:tmpl w:val="3D8CB7A0"/>
    <w:lvl w:ilvl="0" w:tplc="B2423C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9761D"/>
    <w:multiLevelType w:val="hybridMultilevel"/>
    <w:tmpl w:val="F1C6D95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5C75A1"/>
    <w:multiLevelType w:val="hybridMultilevel"/>
    <w:tmpl w:val="EEF85092"/>
    <w:lvl w:ilvl="0" w:tplc="414C4C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C0CF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E603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492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2491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145D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2CF1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4C1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6B2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7F35"/>
    <w:multiLevelType w:val="hybridMultilevel"/>
    <w:tmpl w:val="D9785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E0AB6"/>
    <w:multiLevelType w:val="hybridMultilevel"/>
    <w:tmpl w:val="4C561286"/>
    <w:lvl w:ilvl="0" w:tplc="040C000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124" w:hanging="360"/>
      </w:pPr>
      <w:rPr>
        <w:rFonts w:ascii="Wingdings" w:hAnsi="Wingdings" w:hint="default"/>
      </w:rPr>
    </w:lvl>
  </w:abstractNum>
  <w:abstractNum w:abstractNumId="9" w15:restartNumberingAfterBreak="0">
    <w:nsid w:val="564425F4"/>
    <w:multiLevelType w:val="hybridMultilevel"/>
    <w:tmpl w:val="895069AA"/>
    <w:lvl w:ilvl="0" w:tplc="8E082C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525EC0"/>
    <w:multiLevelType w:val="hybridMultilevel"/>
    <w:tmpl w:val="2CE01C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122ED8D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E25B1"/>
    <w:multiLevelType w:val="hybridMultilevel"/>
    <w:tmpl w:val="6ABADF6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14"/>
    <w:rsid w:val="000021B3"/>
    <w:rsid w:val="0001239E"/>
    <w:rsid w:val="00017F7E"/>
    <w:rsid w:val="000261EE"/>
    <w:rsid w:val="00033CBB"/>
    <w:rsid w:val="00045E2A"/>
    <w:rsid w:val="00047215"/>
    <w:rsid w:val="000559D9"/>
    <w:rsid w:val="000569C7"/>
    <w:rsid w:val="00073902"/>
    <w:rsid w:val="000754F6"/>
    <w:rsid w:val="000844A8"/>
    <w:rsid w:val="00091BE0"/>
    <w:rsid w:val="000A028F"/>
    <w:rsid w:val="000B486F"/>
    <w:rsid w:val="000C4BFF"/>
    <w:rsid w:val="000D708F"/>
    <w:rsid w:val="000D7E01"/>
    <w:rsid w:val="000E3EF1"/>
    <w:rsid w:val="00104B2E"/>
    <w:rsid w:val="00106A15"/>
    <w:rsid w:val="00107240"/>
    <w:rsid w:val="00117EDD"/>
    <w:rsid w:val="00124E98"/>
    <w:rsid w:val="00165629"/>
    <w:rsid w:val="00166FB5"/>
    <w:rsid w:val="001721AF"/>
    <w:rsid w:val="00186645"/>
    <w:rsid w:val="001A333D"/>
    <w:rsid w:val="001B1A99"/>
    <w:rsid w:val="001B56A6"/>
    <w:rsid w:val="001D212E"/>
    <w:rsid w:val="001D2752"/>
    <w:rsid w:val="001F597F"/>
    <w:rsid w:val="001F6183"/>
    <w:rsid w:val="002521AF"/>
    <w:rsid w:val="002553A9"/>
    <w:rsid w:val="00280C86"/>
    <w:rsid w:val="002A79D6"/>
    <w:rsid w:val="002C489A"/>
    <w:rsid w:val="002D44B2"/>
    <w:rsid w:val="002D6ADB"/>
    <w:rsid w:val="002F17D2"/>
    <w:rsid w:val="003055C3"/>
    <w:rsid w:val="00314E8F"/>
    <w:rsid w:val="00347392"/>
    <w:rsid w:val="003548E8"/>
    <w:rsid w:val="0037664C"/>
    <w:rsid w:val="003900CE"/>
    <w:rsid w:val="003A5F35"/>
    <w:rsid w:val="003A6667"/>
    <w:rsid w:val="003C05B4"/>
    <w:rsid w:val="003E0D88"/>
    <w:rsid w:val="003E17E5"/>
    <w:rsid w:val="003E3FB0"/>
    <w:rsid w:val="003E5D37"/>
    <w:rsid w:val="003E74E5"/>
    <w:rsid w:val="003F48C1"/>
    <w:rsid w:val="004078AB"/>
    <w:rsid w:val="00410D05"/>
    <w:rsid w:val="004141F5"/>
    <w:rsid w:val="004144CF"/>
    <w:rsid w:val="00415762"/>
    <w:rsid w:val="00461421"/>
    <w:rsid w:val="00465EBC"/>
    <w:rsid w:val="004671A9"/>
    <w:rsid w:val="00487A60"/>
    <w:rsid w:val="004B22DA"/>
    <w:rsid w:val="004E2D93"/>
    <w:rsid w:val="004E494A"/>
    <w:rsid w:val="00501C5D"/>
    <w:rsid w:val="00526D29"/>
    <w:rsid w:val="005272A8"/>
    <w:rsid w:val="00534A9E"/>
    <w:rsid w:val="0053701E"/>
    <w:rsid w:val="005400BB"/>
    <w:rsid w:val="0054476B"/>
    <w:rsid w:val="005601B2"/>
    <w:rsid w:val="0056055A"/>
    <w:rsid w:val="0056435F"/>
    <w:rsid w:val="005679A0"/>
    <w:rsid w:val="00571905"/>
    <w:rsid w:val="00580EC2"/>
    <w:rsid w:val="00583F1B"/>
    <w:rsid w:val="005A4C5D"/>
    <w:rsid w:val="005C5DB2"/>
    <w:rsid w:val="00612F81"/>
    <w:rsid w:val="00623710"/>
    <w:rsid w:val="006276C9"/>
    <w:rsid w:val="006469A2"/>
    <w:rsid w:val="0065031B"/>
    <w:rsid w:val="006567A5"/>
    <w:rsid w:val="0066019D"/>
    <w:rsid w:val="00663994"/>
    <w:rsid w:val="006D1C64"/>
    <w:rsid w:val="006D3452"/>
    <w:rsid w:val="006E28FB"/>
    <w:rsid w:val="006F36DC"/>
    <w:rsid w:val="006F5CBE"/>
    <w:rsid w:val="00710722"/>
    <w:rsid w:val="00713DE7"/>
    <w:rsid w:val="00733D2B"/>
    <w:rsid w:val="00740C72"/>
    <w:rsid w:val="007449EE"/>
    <w:rsid w:val="00762A93"/>
    <w:rsid w:val="007A351C"/>
    <w:rsid w:val="007B3D80"/>
    <w:rsid w:val="007E2549"/>
    <w:rsid w:val="007E4D9D"/>
    <w:rsid w:val="00806FC7"/>
    <w:rsid w:val="0087424D"/>
    <w:rsid w:val="008A6A3D"/>
    <w:rsid w:val="008A73EE"/>
    <w:rsid w:val="008C5FD1"/>
    <w:rsid w:val="008C616D"/>
    <w:rsid w:val="008C68B8"/>
    <w:rsid w:val="008D08F5"/>
    <w:rsid w:val="0090478B"/>
    <w:rsid w:val="00904FCB"/>
    <w:rsid w:val="00912916"/>
    <w:rsid w:val="0093700C"/>
    <w:rsid w:val="009570C8"/>
    <w:rsid w:val="009613B7"/>
    <w:rsid w:val="00967677"/>
    <w:rsid w:val="00977DD9"/>
    <w:rsid w:val="00981E75"/>
    <w:rsid w:val="00991AA3"/>
    <w:rsid w:val="009B43AE"/>
    <w:rsid w:val="009D78FF"/>
    <w:rsid w:val="009E731E"/>
    <w:rsid w:val="009F2D0E"/>
    <w:rsid w:val="009F2F1A"/>
    <w:rsid w:val="00A006B8"/>
    <w:rsid w:val="00A06580"/>
    <w:rsid w:val="00A06614"/>
    <w:rsid w:val="00A1465D"/>
    <w:rsid w:val="00A15253"/>
    <w:rsid w:val="00A27E90"/>
    <w:rsid w:val="00A34BD9"/>
    <w:rsid w:val="00A412F6"/>
    <w:rsid w:val="00A535B0"/>
    <w:rsid w:val="00A66B12"/>
    <w:rsid w:val="00AA60E3"/>
    <w:rsid w:val="00AB2A24"/>
    <w:rsid w:val="00AC1EC4"/>
    <w:rsid w:val="00AC6FB4"/>
    <w:rsid w:val="00AD7F62"/>
    <w:rsid w:val="00AF3483"/>
    <w:rsid w:val="00AF54C3"/>
    <w:rsid w:val="00B37035"/>
    <w:rsid w:val="00B81A3D"/>
    <w:rsid w:val="00B85057"/>
    <w:rsid w:val="00BC0326"/>
    <w:rsid w:val="00BD0C19"/>
    <w:rsid w:val="00BE4C74"/>
    <w:rsid w:val="00BE4CDF"/>
    <w:rsid w:val="00BF1CA1"/>
    <w:rsid w:val="00C007BC"/>
    <w:rsid w:val="00C033AA"/>
    <w:rsid w:val="00C31BED"/>
    <w:rsid w:val="00C430B9"/>
    <w:rsid w:val="00C60801"/>
    <w:rsid w:val="00C60864"/>
    <w:rsid w:val="00C821E0"/>
    <w:rsid w:val="00C835D1"/>
    <w:rsid w:val="00C90FAC"/>
    <w:rsid w:val="00C91C8B"/>
    <w:rsid w:val="00C97449"/>
    <w:rsid w:val="00CA7D0C"/>
    <w:rsid w:val="00CB286A"/>
    <w:rsid w:val="00CC5298"/>
    <w:rsid w:val="00D151BD"/>
    <w:rsid w:val="00D2233E"/>
    <w:rsid w:val="00D56820"/>
    <w:rsid w:val="00D740DB"/>
    <w:rsid w:val="00D80430"/>
    <w:rsid w:val="00D839B2"/>
    <w:rsid w:val="00DB2D6B"/>
    <w:rsid w:val="00DC3562"/>
    <w:rsid w:val="00DD2AA8"/>
    <w:rsid w:val="00DD3263"/>
    <w:rsid w:val="00DD401E"/>
    <w:rsid w:val="00DD4592"/>
    <w:rsid w:val="00DF470D"/>
    <w:rsid w:val="00DF7F0D"/>
    <w:rsid w:val="00E1386D"/>
    <w:rsid w:val="00E201D4"/>
    <w:rsid w:val="00E202CC"/>
    <w:rsid w:val="00E2421B"/>
    <w:rsid w:val="00E26E88"/>
    <w:rsid w:val="00E27BF4"/>
    <w:rsid w:val="00E31687"/>
    <w:rsid w:val="00E34C97"/>
    <w:rsid w:val="00E356BA"/>
    <w:rsid w:val="00E425FA"/>
    <w:rsid w:val="00E526EF"/>
    <w:rsid w:val="00E54E96"/>
    <w:rsid w:val="00E62317"/>
    <w:rsid w:val="00E637A0"/>
    <w:rsid w:val="00E705BD"/>
    <w:rsid w:val="00E86E53"/>
    <w:rsid w:val="00E96699"/>
    <w:rsid w:val="00E9786C"/>
    <w:rsid w:val="00E97DD8"/>
    <w:rsid w:val="00EA4515"/>
    <w:rsid w:val="00EB3221"/>
    <w:rsid w:val="00EC2355"/>
    <w:rsid w:val="00EC4584"/>
    <w:rsid w:val="00EE0CB5"/>
    <w:rsid w:val="00EE326F"/>
    <w:rsid w:val="00EF2A25"/>
    <w:rsid w:val="00EF551C"/>
    <w:rsid w:val="00F23A53"/>
    <w:rsid w:val="00F44F94"/>
    <w:rsid w:val="00F52646"/>
    <w:rsid w:val="00F72FD5"/>
    <w:rsid w:val="00F76964"/>
    <w:rsid w:val="00FA34A0"/>
    <w:rsid w:val="00FB3C65"/>
    <w:rsid w:val="00FC7254"/>
    <w:rsid w:val="00FE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AB59BE-30D7-49DB-B121-396518D9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183"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5F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425F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425F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425F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425FA"/>
    <w:rPr>
      <w:rFonts w:ascii="Tahoma" w:hAnsi="Tahoma" w:cs="Tahoma"/>
      <w:sz w:val="16"/>
      <w:szCs w:val="16"/>
    </w:rPr>
  </w:style>
  <w:style w:type="table" w:customStyle="1" w:styleId="Ombrageclair1">
    <w:name w:val="Ombrage clair1"/>
    <w:basedOn w:val="TableNormal"/>
    <w:uiPriority w:val="60"/>
    <w:rsid w:val="004E494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eGrid">
    <w:name w:val="Table Grid"/>
    <w:basedOn w:val="TableNormal"/>
    <w:uiPriority w:val="59"/>
    <w:rsid w:val="000569C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basedOn w:val="DefaultParagraphFont"/>
    <w:rsid w:val="006D1C64"/>
  </w:style>
  <w:style w:type="paragraph" w:styleId="ListParagraph">
    <w:name w:val="List Paragraph"/>
    <w:basedOn w:val="Normal"/>
    <w:uiPriority w:val="34"/>
    <w:qFormat/>
    <w:rsid w:val="00487A60"/>
    <w:pPr>
      <w:ind w:left="720"/>
      <w:contextualSpacing/>
    </w:pPr>
  </w:style>
  <w:style w:type="character" w:styleId="Strong">
    <w:name w:val="Strong"/>
    <w:uiPriority w:val="22"/>
    <w:qFormat/>
    <w:rsid w:val="003E74E5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B486F"/>
    <w:pPr>
      <w:spacing w:after="0"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semiHidden/>
    <w:rsid w:val="000B486F"/>
    <w:rPr>
      <w:rFonts w:ascii="Consolas" w:eastAsia="Calibri" w:hAnsi="Consolas" w:cs="Times New Roman"/>
      <w:sz w:val="21"/>
      <w:szCs w:val="21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317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E62317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95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K\Cellule%20Kamal\A%20BD%20IFCAR%20SOLUTIONS\2%20Dossier%20Prestations\Mod&#232;le%20Offres%20et%20Lettres%20Clients\Mod&#232;le%20Dev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637D0-0D9D-41D5-9224-C3DA04EA1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Devis</Template>
  <TotalTime>116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Imprimer</vt:lpstr>
      <vt:lpstr>Imprimer</vt:lpstr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Imprimer</dc:title>
  <dc:subject/>
  <dc:creator>kamal</dc:creator>
  <cp:keywords/>
  <dc:description>Document was created by {applicationname}, version: {version}</dc:description>
  <cp:lastModifiedBy>nobody</cp:lastModifiedBy>
  <cp:revision>17</cp:revision>
  <cp:lastPrinted>2011-07-27T07:32:00Z</cp:lastPrinted>
  <dcterms:created xsi:type="dcterms:W3CDTF">2021-07-06T16:14:00Z</dcterms:created>
  <dcterms:modified xsi:type="dcterms:W3CDTF">2021-07-16T18:38:00Z</dcterms:modified>
</cp:coreProperties>
</file>