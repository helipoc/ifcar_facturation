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614"/>
    <w:rsid w:val="000021B3"/>
    <w:rsid w:val="0001239E"/>
    <w:rsid w:val="00017F7E"/>
    <w:rsid w:val="000261EE"/>
    <w:rsid w:val="00033CBB"/>
    <w:rsid w:val="00045E2A"/>
    <w:rsid w:val="000559D9"/>
    <w:rsid w:val="000569C7"/>
    <w:rsid w:val="00073902"/>
    <w:rsid w:val="000754F6"/>
    <w:rsid w:val="000A028F"/>
    <w:rsid w:val="000B486F"/>
    <w:rsid w:val="000C4BFF"/>
    <w:rsid w:val="000D708F"/>
    <w:rsid w:val="000D7E0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F36DC"/>
    <w:rsid w:val="006F5CBE"/>
    <w:rsid w:val="00710722"/>
    <w:rsid w:val="00740C72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12916"/>
    <w:rsid w:val="0093700C"/>
    <w:rsid w:val="009570C8"/>
    <w:rsid w:val="009613B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B2A24"/>
    <w:rsid w:val="00AC1EC4"/>
    <w:rsid w:val="00AC6FB4"/>
    <w:rsid w:val="00AD7F62"/>
    <w:rsid w:val="00AF3483"/>
    <w:rsid w:val="00B37035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91C8B"/>
    <w:rsid w:val="00C97449"/>
    <w:rsid w:val="00CA7D0C"/>
    <w:rsid w:val="00CB286A"/>
    <w:rsid w:val="00CC5298"/>
    <w:rsid w:val="00D151BD"/>
    <w:rsid w:val="00D2233E"/>
    <w:rsid w:val="00D56820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551C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CC745-C9C9-47C5-BA86-0F700AC1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20</cp:revision>
  <cp:lastPrinted>2011-07-27T07:32:00Z</cp:lastPrinted>
  <dcterms:created xsi:type="dcterms:W3CDTF">2021-07-06T16:14:00Z</dcterms:created>
  <dcterms:modified xsi:type="dcterms:W3CDTF">2021-07-12T01:00:00Z</dcterms:modified>
</cp:coreProperties>
</file>